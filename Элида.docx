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84664" w:rsidRPr="00A85B6F" w:rsidTr="00F34D2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 w:rsidRPr="00AE2335">
                    <w:rPr>
                      <w:sz w:val="28"/>
                      <w:szCs w:val="28"/>
                    </w:rPr>
                    <w:t>Владение иностранными языками:</w:t>
                  </w:r>
                </w:p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 w:rsidRPr="00AE2335">
                    <w:rPr>
                      <w:sz w:val="28"/>
                      <w:szCs w:val="28"/>
                    </w:rPr>
                    <w:t xml:space="preserve"> </w:t>
                  </w:r>
                </w:p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 w:rsidRPr="00AE2335">
                    <w:rPr>
                      <w:sz w:val="28"/>
                      <w:szCs w:val="28"/>
                    </w:rPr>
                    <w:t>Английский С1</w:t>
                  </w:r>
                </w:p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 w:rsidRPr="00AE2335">
                    <w:rPr>
                      <w:sz w:val="28"/>
                      <w:szCs w:val="28"/>
                    </w:rPr>
                    <w:t xml:space="preserve">Испанский </w:t>
                  </w:r>
                  <w:r w:rsidRPr="00AE2335">
                    <w:rPr>
                      <w:sz w:val="28"/>
                      <w:szCs w:val="28"/>
                      <w:lang w:val="en-US"/>
                    </w:rPr>
                    <w:t>B</w:t>
                  </w:r>
                  <w:r w:rsidRPr="00AE2335">
                    <w:rPr>
                      <w:sz w:val="28"/>
                      <w:szCs w:val="28"/>
                    </w:rPr>
                    <w:t>1</w:t>
                  </w:r>
                </w:p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 w:rsidRPr="00AE2335">
                    <w:rPr>
                      <w:sz w:val="28"/>
                      <w:szCs w:val="28"/>
                    </w:rPr>
                    <w:t xml:space="preserve">Немецкий </w:t>
                  </w:r>
                  <w:r w:rsidRPr="00AE2335">
                    <w:rPr>
                      <w:sz w:val="28"/>
                      <w:szCs w:val="28"/>
                      <w:lang w:val="en-US"/>
                    </w:rPr>
                    <w:t>A</w:t>
                  </w:r>
                  <w:r w:rsidRPr="00AE2335">
                    <w:rPr>
                      <w:sz w:val="28"/>
                      <w:szCs w:val="28"/>
                    </w:rPr>
                    <w:t>1</w:t>
                  </w:r>
                </w:p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</w:p>
                <w:p w:rsidR="00184664" w:rsidRPr="00A85B6F" w:rsidRDefault="00184664" w:rsidP="00CC7AD0">
                  <w:pPr>
                    <w:pStyle w:val="3"/>
                  </w:pPr>
                </w:p>
              </w:tc>
            </w:tr>
            <w:tr w:rsidR="00184664" w:rsidRPr="00151F2E" w:rsidTr="00F34D27">
              <w:trPr>
                <w:trHeight w:val="92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A14986" w:rsidP="00CC7AD0">
                  <w:pPr>
                    <w:pStyle w:val="2"/>
                  </w:pP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2CD8FB8CBEBE4824B9F8C8C77EB2265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AE2335" w:rsidRDefault="00AE2335" w:rsidP="00AE2335">
                  <w:pPr>
                    <w:pStyle w:val="2"/>
                    <w:rPr>
                      <w:b/>
                      <w:szCs w:val="24"/>
                    </w:rPr>
                  </w:pPr>
                </w:p>
                <w:p w:rsidR="00AE2335" w:rsidRDefault="00AE2335" w:rsidP="00AE2335">
                  <w:pPr>
                    <w:pStyle w:val="2"/>
                    <w:rPr>
                      <w:b/>
                      <w:szCs w:val="24"/>
                    </w:rPr>
                  </w:pPr>
                  <w:r w:rsidRPr="00AE2335">
                    <w:rPr>
                      <w:b/>
                      <w:szCs w:val="24"/>
                    </w:rPr>
                    <w:t xml:space="preserve">Июль-август 2017 - переводчик английского и испанского языков, </w:t>
                  </w:r>
                  <w:r w:rsidRPr="00AE2335">
                    <w:rPr>
                      <w:b/>
                      <w:szCs w:val="24"/>
                      <w:lang w:val="en-US"/>
                    </w:rPr>
                    <w:t>Polygraph</w:t>
                  </w:r>
                  <w:r w:rsidRPr="00AE2335">
                    <w:rPr>
                      <w:b/>
                      <w:szCs w:val="24"/>
                    </w:rPr>
                    <w:t xml:space="preserve"> </w:t>
                  </w:r>
                  <w:r w:rsidRPr="00AE2335">
                    <w:rPr>
                      <w:b/>
                      <w:szCs w:val="24"/>
                      <w:lang w:val="en-US"/>
                    </w:rPr>
                    <w:t>Service</w:t>
                  </w:r>
                  <w:r w:rsidRPr="00AE2335">
                    <w:rPr>
                      <w:b/>
                      <w:szCs w:val="24"/>
                    </w:rPr>
                    <w:t>, Грузия, Батуми</w:t>
                  </w:r>
                </w:p>
                <w:p w:rsidR="00AE2335" w:rsidRDefault="00AE2335" w:rsidP="00AE2335">
                  <w:pPr>
                    <w:pStyle w:val="2"/>
                    <w:rPr>
                      <w:b/>
                      <w:szCs w:val="24"/>
                    </w:rPr>
                  </w:pPr>
                </w:p>
                <w:p w:rsidR="00AE2335" w:rsidRDefault="00AE2335" w:rsidP="00AE2335">
                  <w:pPr>
                    <w:pStyle w:val="2"/>
                    <w:rPr>
                      <w:b/>
                      <w:szCs w:val="24"/>
                    </w:rPr>
                  </w:pP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szCs w:val="24"/>
                    </w:rPr>
                  </w:pPr>
                </w:p>
                <w:p w:rsidR="00184664" w:rsidRPr="00A85B6F" w:rsidRDefault="00A14986" w:rsidP="00CC7AD0">
                  <w:pPr>
                    <w:pStyle w:val="2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D66CB78572BB4FF7B3031DF912BE40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0"/>
                      <w:szCs w:val="24"/>
                    </w:rPr>
                  </w:pP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 xml:space="preserve">с сентября 2017 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 xml:space="preserve"> Студент первого курса </w:t>
                  </w:r>
                  <w:proofErr w:type="spellStart"/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>бакалавриата</w:t>
                  </w:r>
                  <w:proofErr w:type="spellEnd"/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 xml:space="preserve"> НИУ ВШЭ, Москва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 xml:space="preserve">2006-2017 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>МБОУ СОШ №10, МО, Мытищи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 xml:space="preserve">лето 2016 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  <w:lang w:val="en-US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  <w:lang w:val="en-US"/>
                    </w:rPr>
                    <w:t>St. Mary’s University, England, London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  <w:lang w:val="en-US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</w:p>
                <w:p w:rsidR="00AE2335" w:rsidRPr="00AE2335" w:rsidRDefault="00AE2335" w:rsidP="00AE2335">
                  <w:pPr>
                    <w:pStyle w:val="2"/>
                    <w:rPr>
                      <w:b/>
                      <w:caps w:val="0"/>
                      <w:spacing w:val="0"/>
                      <w:sz w:val="22"/>
                      <w:szCs w:val="22"/>
                      <w:lang w:val="en-US"/>
                    </w:rPr>
                  </w:pP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</w:rPr>
                    <w:t>лето</w:t>
                  </w:r>
                  <w:r w:rsidRPr="00AE2335">
                    <w:rPr>
                      <w:b/>
                      <w:caps w:val="0"/>
                      <w:spacing w:val="0"/>
                      <w:sz w:val="22"/>
                      <w:szCs w:val="22"/>
                      <w:lang w:val="en-US"/>
                    </w:rPr>
                    <w:t xml:space="preserve"> 2015 </w:t>
                  </w:r>
                </w:p>
                <w:p w:rsidR="004670DD" w:rsidRPr="00AE2335" w:rsidRDefault="00AE2335" w:rsidP="00AE2335">
                  <w:pPr>
                    <w:rPr>
                      <w:lang w:val="en-US"/>
                    </w:rPr>
                  </w:pPr>
                  <w:r w:rsidRPr="00AE2335">
                    <w:rPr>
                      <w:b/>
                      <w:sz w:val="22"/>
                      <w:szCs w:val="22"/>
                      <w:lang w:val="en-US"/>
                    </w:rPr>
                    <w:t>St. Andrew’s University, Scotland, Edinburgh</w:t>
                  </w:r>
                </w:p>
              </w:tc>
            </w:tr>
          </w:tbl>
          <w:p w:rsidR="00184664" w:rsidRPr="00AE2335" w:rsidRDefault="00184664" w:rsidP="00CC7AD0">
            <w:pPr>
              <w:rPr>
                <w:lang w:val="en-US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2"/>
            </w:tblGrid>
            <w:tr w:rsidR="00184664" w:rsidRPr="00A85B6F" w:rsidTr="00F34D27">
              <w:trPr>
                <w:trHeight w:hRule="exact" w:val="280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A14986" w:rsidP="00CC7AD0">
                  <w:pPr>
                    <w:pStyle w:val="2"/>
                  </w:pPr>
                  <w:sdt>
                    <w:sdtPr>
                      <w:alias w:val="Цель:"/>
                      <w:tag w:val="Цель:"/>
                      <w:id w:val="319159961"/>
                      <w:placeholder>
                        <w:docPart w:val="E7C569C40B63422AA117AE11AD018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:rsidR="00184664" w:rsidRPr="00AE2335" w:rsidRDefault="00AE2335" w:rsidP="00AE2335">
                  <w:pPr>
                    <w:pStyle w:val="3"/>
                    <w:rPr>
                      <w:sz w:val="24"/>
                    </w:rPr>
                  </w:pPr>
                  <w:r w:rsidRPr="00AE2335">
                    <w:rPr>
                      <w:sz w:val="24"/>
                    </w:rPr>
                    <w:t>Стать переводчиком на международной арене</w:t>
                  </w:r>
                </w:p>
              </w:tc>
            </w:tr>
            <w:tr w:rsidR="00184664" w:rsidRPr="00A85B6F" w:rsidTr="00F34D27">
              <w:trPr>
                <w:trHeight w:val="454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9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878"/>
                    <w:gridCol w:w="1718"/>
                  </w:tblGrid>
                  <w:tr w:rsidR="00184664" w:rsidRPr="00A85B6F" w:rsidTr="004C62EE">
                    <w:trPr>
                      <w:trHeight w:val="541"/>
                    </w:trPr>
                    <w:tc>
                      <w:tcPr>
                        <w:tcW w:w="1878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E26594F" wp14:editId="003D2550">
                                  <wp:extent cx="329184" cy="329184"/>
                                  <wp:effectExtent l="0" t="0" r="0" b="0"/>
                                  <wp:docPr id="6" name="Группа 322" descr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616AB5E" id="Группа 322" o:spid="_x0000_s1026" alt="Значок электронной почты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DuljlFEDAAAiTcAAA4AAAAAAAAA&#10;AAAAAAAALgIAAGRycy9lMm9Eb2MueG1sUEsBAi0AFAAGAAgAAAAhAGhHG9DYAAAAAwEAAA8AAAAA&#10;AAAAAAAAAAAAng4AAGRycy9kb3ducmV2LnhtbFBLBQYAAAAABAAEAPMAAACjDwAAAAA=&#10;">
                                  <v:oval id="Овал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18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4CD19F8" wp14:editId="0B6A29DF">
                                  <wp:extent cx="329184" cy="329184"/>
                                  <wp:effectExtent l="0" t="0" r="0" b="0"/>
                                  <wp:docPr id="304" name="Группа 303" descr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7499345" id="Группа 303" o:spid="_x0000_s1026" alt="Значок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CNGP+0DR0AAAOkAAAOAAAAAAAAAAAAAAAAAC4CAABkcnMvZTJvRG9jLnhtbFBLAQItABQABgAI&#10;AAAAIQBoRxvQ2AAAAAMBAAAPAAAAAAAAAAAAAAAAAGcfAABkcnMvZG93bnJldi54bWxQSwUGAAAA&#10;AAQABADzAAAAbCAAAAAA&#10;">
                                  <v:oval id="Овал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C62EE">
                    <w:trPr>
                      <w:trHeight w:val="617"/>
                    </w:trPr>
                    <w:tc>
                      <w:tcPr>
                        <w:tcW w:w="1878" w:type="dxa"/>
                        <w:tcMar>
                          <w:top w:w="0" w:type="dxa"/>
                          <w:bottom w:w="0" w:type="dxa"/>
                        </w:tcMar>
                      </w:tcPr>
                      <w:p w:rsidR="00AE2335" w:rsidRPr="00AE2335" w:rsidRDefault="00A14986" w:rsidP="00AE2335">
                        <w:pPr>
                          <w:spacing w:before="40" w:after="0"/>
                          <w:jc w:val="left"/>
                          <w:rPr>
                            <w:rFonts w:eastAsia="BatangChe" w:cstheme="minorHAnsi"/>
                            <w:sz w:val="22"/>
                            <w:szCs w:val="22"/>
                          </w:rPr>
                        </w:pPr>
                        <w:hyperlink r:id="rId7" w:history="1">
                          <w:r w:rsidR="00AE2335" w:rsidRPr="00AE2335">
                            <w:rPr>
                              <w:rStyle w:val="af5"/>
                              <w:rFonts w:eastAsia="BatangChe" w:cstheme="minorHAnsi"/>
                              <w:sz w:val="22"/>
                              <w:szCs w:val="22"/>
                              <w:lang w:val="en-US"/>
                            </w:rPr>
                            <w:t>elidaemiralieva</w:t>
                          </w:r>
                          <w:r w:rsidR="00AE2335" w:rsidRPr="00AE2335">
                            <w:rPr>
                              <w:rStyle w:val="af5"/>
                              <w:rFonts w:eastAsia="BatangChe" w:cstheme="minorHAnsi"/>
                              <w:sz w:val="22"/>
                              <w:szCs w:val="22"/>
                            </w:rPr>
                            <w:t>@</w:t>
                          </w:r>
                          <w:r w:rsidR="00AE2335" w:rsidRPr="00AE2335">
                            <w:rPr>
                              <w:rStyle w:val="af5"/>
                              <w:rFonts w:eastAsia="BatangChe" w:cstheme="minorHAnsi"/>
                              <w:sz w:val="22"/>
                              <w:szCs w:val="22"/>
                              <w:lang w:val="en-US"/>
                            </w:rPr>
                            <w:t>gmail</w:t>
                          </w:r>
                          <w:r w:rsidR="00AE2335" w:rsidRPr="00AE2335">
                            <w:rPr>
                              <w:rStyle w:val="af5"/>
                              <w:rFonts w:eastAsia="BatangChe" w:cstheme="minorHAnsi"/>
                              <w:sz w:val="22"/>
                              <w:szCs w:val="22"/>
                            </w:rPr>
                            <w:t>.</w:t>
                          </w:r>
                          <w:r w:rsidR="00AE2335" w:rsidRPr="00AE2335">
                            <w:rPr>
                              <w:rStyle w:val="af5"/>
                              <w:rFonts w:eastAsia="BatangChe" w:cstheme="minorHAnsi"/>
                              <w:sz w:val="22"/>
                              <w:szCs w:val="22"/>
                              <w:lang w:val="en-US"/>
                            </w:rPr>
                            <w:t>com</w:t>
                          </w:r>
                        </w:hyperlink>
                      </w:p>
                      <w:p w:rsidR="00184664" w:rsidRPr="00AE2335" w:rsidRDefault="00184664" w:rsidP="00CC7AD0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18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E2335" w:rsidRDefault="00AE2335" w:rsidP="00CC7AD0">
                        <w:r w:rsidRPr="00AE2335">
                          <w:rPr>
                            <w:rFonts w:eastAsia="BatangChe" w:cstheme="minorHAnsi"/>
                          </w:rPr>
                          <w:t>+7916 053 51 16</w:t>
                        </w:r>
                      </w:p>
                    </w:tc>
                  </w:tr>
                  <w:tr w:rsidR="00184664" w:rsidRPr="00A85B6F" w:rsidTr="004C62EE">
                    <w:trPr>
                      <w:trHeight w:val="284"/>
                    </w:trPr>
                    <w:tc>
                      <w:tcPr>
                        <w:tcW w:w="1878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718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</w:p>
                    </w:tc>
                  </w:tr>
                  <w:tr w:rsidR="00184664" w:rsidRPr="00A85B6F" w:rsidTr="004C62EE">
                    <w:trPr>
                      <w:trHeight w:val="80"/>
                    </w:trPr>
                    <w:tc>
                      <w:tcPr>
                        <w:tcW w:w="1878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AE2335"/>
                    </w:tc>
                    <w:tc>
                      <w:tcPr>
                        <w:tcW w:w="1718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AE2335"/>
                    </w:tc>
                  </w:tr>
                </w:tbl>
                <w:p w:rsidR="00AE2335" w:rsidRPr="00AE2335" w:rsidRDefault="00AE2335" w:rsidP="00AE2335">
                  <w:pPr>
                    <w:spacing w:before="40" w:after="0"/>
                    <w:jc w:val="left"/>
                    <w:rPr>
                      <w:rFonts w:eastAsia="BatangChe" w:cstheme="minorHAnsi"/>
                      <w:sz w:val="22"/>
                      <w:szCs w:val="22"/>
                    </w:rPr>
                  </w:pPr>
                  <w:r w:rsidRPr="00AE2335">
                    <w:rPr>
                      <w:rFonts w:eastAsia="BatangChe" w:cstheme="minorHAnsi"/>
                      <w:i/>
                      <w:sz w:val="22"/>
                      <w:szCs w:val="22"/>
                    </w:rPr>
                    <w:t>Место и дата рождения</w:t>
                  </w:r>
                  <w:r w:rsidRPr="00AE2335">
                    <w:rPr>
                      <w:rFonts w:eastAsia="BatangChe" w:cstheme="minorHAnsi"/>
                      <w:sz w:val="22"/>
                      <w:szCs w:val="22"/>
                    </w:rPr>
                    <w:t>: МО, Мытищи| 7.10.1999</w:t>
                  </w:r>
                </w:p>
                <w:p w:rsidR="00AE2335" w:rsidRPr="00AE2335" w:rsidRDefault="00AE2335" w:rsidP="00AE2335">
                  <w:pPr>
                    <w:spacing w:before="40" w:after="0"/>
                    <w:jc w:val="left"/>
                    <w:rPr>
                      <w:rFonts w:eastAsia="BatangChe" w:cstheme="minorHAnsi"/>
                      <w:sz w:val="22"/>
                      <w:szCs w:val="22"/>
                    </w:rPr>
                  </w:pPr>
                  <w:r w:rsidRPr="00AE2335">
                    <w:rPr>
                      <w:rFonts w:eastAsia="BatangChe" w:cstheme="minorHAnsi"/>
                      <w:i/>
                      <w:sz w:val="22"/>
                      <w:szCs w:val="22"/>
                    </w:rPr>
                    <w:t>Адрес:</w:t>
                  </w:r>
                  <w:r w:rsidRPr="00AE2335">
                    <w:rPr>
                      <w:rFonts w:eastAsia="BatangChe" w:cstheme="minorHAnsi"/>
                      <w:sz w:val="22"/>
                      <w:szCs w:val="22"/>
                    </w:rPr>
                    <w:t xml:space="preserve"> МО, Мытищи, ул. </w:t>
                  </w:r>
                  <w:proofErr w:type="spellStart"/>
                  <w:r w:rsidRPr="00AE2335">
                    <w:rPr>
                      <w:rFonts w:eastAsia="BatangChe" w:cstheme="minorHAnsi"/>
                      <w:sz w:val="22"/>
                      <w:szCs w:val="22"/>
                    </w:rPr>
                    <w:t>Колпакова</w:t>
                  </w:r>
                  <w:proofErr w:type="spellEnd"/>
                  <w:r w:rsidRPr="00AE2335">
                    <w:rPr>
                      <w:rFonts w:eastAsia="BatangChe" w:cstheme="minorHAnsi"/>
                      <w:sz w:val="22"/>
                      <w:szCs w:val="22"/>
                    </w:rPr>
                    <w:t>, 37</w:t>
                  </w:r>
                </w:p>
                <w:p w:rsidR="00184664" w:rsidRPr="00A85B6F" w:rsidRDefault="00184664" w:rsidP="00AE2335"/>
              </w:tc>
            </w:tr>
            <w:tr w:rsidR="00184664" w:rsidRPr="00A85B6F" w:rsidTr="00042491">
              <w:trPr>
                <w:trHeight w:val="42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</w:p>
                <w:p w:rsidR="00AE2335" w:rsidRDefault="00AE2335" w:rsidP="00AE2335">
                  <w:pPr>
                    <w:pStyle w:val="3"/>
                    <w:rPr>
                      <w:b w:val="0"/>
                      <w:sz w:val="28"/>
                      <w:szCs w:val="28"/>
                    </w:rPr>
                  </w:pPr>
                  <w:r w:rsidRPr="00AE2335">
                    <w:rPr>
                      <w:b w:val="0"/>
                      <w:sz w:val="28"/>
                      <w:szCs w:val="28"/>
                    </w:rPr>
                    <w:t>ЛИЧНЫЕ КАЧЕСТВА</w:t>
                  </w:r>
                </w:p>
                <w:p w:rsidR="00AE2335" w:rsidRPr="00AE2335" w:rsidRDefault="00AE2335" w:rsidP="00AE2335">
                  <w:pPr>
                    <w:pStyle w:val="3"/>
                    <w:rPr>
                      <w:b w:val="0"/>
                      <w:sz w:val="28"/>
                      <w:szCs w:val="28"/>
                    </w:rPr>
                  </w:pPr>
                </w:p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ТРУДОЛЮБИЕ</w:t>
                  </w:r>
                </w:p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</w:p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ИСПОЛНИТЕЛЬНОСТЬ</w:t>
                  </w:r>
                </w:p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</w:p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ОТВЕТСТВЕННОСТЬ</w:t>
                  </w:r>
                </w:p>
                <w:p w:rsid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</w:p>
                <w:p w:rsidR="00AE2335" w:rsidRPr="00AE2335" w:rsidRDefault="00AE2335" w:rsidP="00AE2335">
                  <w:pPr>
                    <w:pStyle w:val="3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КОММУНИКАБЕЛЬНОСТЬ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4B2D6E" w:rsidRDefault="00BA68C1" w:rsidP="004B2D6E"/>
    <w:sectPr w:rsidR="00BA68C1" w:rsidRPr="004B2D6E" w:rsidSect="00F34D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986" w:rsidRDefault="00A14986" w:rsidP="008B2920">
      <w:pPr>
        <w:spacing w:after="0" w:line="240" w:lineRule="auto"/>
      </w:pPr>
      <w:r>
        <w:separator/>
      </w:r>
    </w:p>
  </w:endnote>
  <w:endnote w:type="continuationSeparator" w:id="0">
    <w:p w:rsidR="00A14986" w:rsidRDefault="00A1498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2E" w:rsidRDefault="00151F2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CE2" w:rsidRDefault="00853CE2" w:rsidP="00853CE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2E" w:rsidRDefault="00151F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986" w:rsidRDefault="00A14986" w:rsidP="008B2920">
      <w:pPr>
        <w:spacing w:after="0" w:line="240" w:lineRule="auto"/>
      </w:pPr>
      <w:r>
        <w:separator/>
      </w:r>
    </w:p>
  </w:footnote>
  <w:footnote w:type="continuationSeparator" w:id="0">
    <w:p w:rsidR="00A14986" w:rsidRDefault="00A1498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2E" w:rsidRDefault="00151F2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2E" w:rsidRDefault="00151F2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407" w:type="dxa"/>
      <w:jc w:val="center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07"/>
    </w:tblGrid>
    <w:tr w:rsidR="00151F2E" w:rsidTr="0087112E">
      <w:trPr>
        <w:trHeight w:hRule="exact" w:val="1321"/>
        <w:jc w:val="center"/>
      </w:trPr>
      <w:tc>
        <w:tcPr>
          <w:tcW w:w="10407" w:type="dxa"/>
          <w:tcBorders>
            <w:top w:val="single" w:sz="12" w:space="0" w:color="FFD556" w:themeColor="accent1"/>
            <w:left w:val="single" w:sz="12" w:space="0" w:color="FFD556" w:themeColor="accent1"/>
            <w:bottom w:val="single" w:sz="12" w:space="0" w:color="FFD556" w:themeColor="accent1"/>
            <w:right w:val="single" w:sz="12" w:space="0" w:color="FFD556" w:themeColor="accent1"/>
          </w:tcBorders>
          <w:shd w:val="clear" w:color="auto" w:fill="auto"/>
          <w:vAlign w:val="center"/>
        </w:tcPr>
        <w:p w:rsidR="00151F2E" w:rsidRPr="0087112E" w:rsidRDefault="00151F2E" w:rsidP="0087112E">
          <w:pPr>
            <w:pStyle w:val="a4"/>
            <w:rPr>
              <w:sz w:val="32"/>
              <w:szCs w:val="32"/>
            </w:rPr>
          </w:pPr>
          <w:r w:rsidRPr="0087112E">
            <w:rPr>
              <w:sz w:val="32"/>
              <w:szCs w:val="32"/>
            </w:rPr>
            <w:t>ЭМИРАЛИЕВА ЭЛИДА</w:t>
          </w:r>
        </w:p>
      </w:tc>
      <w:bookmarkStart w:id="0" w:name="_GoBack"/>
      <w:bookmarkEnd w:id="0"/>
    </w:tr>
  </w:tbl>
  <w:p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35"/>
    <w:rsid w:val="000243D1"/>
    <w:rsid w:val="00042491"/>
    <w:rsid w:val="00057F04"/>
    <w:rsid w:val="000A378C"/>
    <w:rsid w:val="0010042F"/>
    <w:rsid w:val="00135C2C"/>
    <w:rsid w:val="00142F58"/>
    <w:rsid w:val="00151F2E"/>
    <w:rsid w:val="00153ED4"/>
    <w:rsid w:val="00173703"/>
    <w:rsid w:val="00184664"/>
    <w:rsid w:val="001C7765"/>
    <w:rsid w:val="001F60D3"/>
    <w:rsid w:val="0020741F"/>
    <w:rsid w:val="0027115C"/>
    <w:rsid w:val="00293B83"/>
    <w:rsid w:val="002C2AA0"/>
    <w:rsid w:val="00390414"/>
    <w:rsid w:val="003E1711"/>
    <w:rsid w:val="0045425A"/>
    <w:rsid w:val="00463A38"/>
    <w:rsid w:val="004670DD"/>
    <w:rsid w:val="0048346B"/>
    <w:rsid w:val="004B2D6E"/>
    <w:rsid w:val="004C62EE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425A1"/>
    <w:rsid w:val="00853CE2"/>
    <w:rsid w:val="00860491"/>
    <w:rsid w:val="0087112E"/>
    <w:rsid w:val="00887A77"/>
    <w:rsid w:val="008B2920"/>
    <w:rsid w:val="008B2DF7"/>
    <w:rsid w:val="00905520"/>
    <w:rsid w:val="009244EC"/>
    <w:rsid w:val="009814C0"/>
    <w:rsid w:val="00984A27"/>
    <w:rsid w:val="00A14986"/>
    <w:rsid w:val="00A213B1"/>
    <w:rsid w:val="00A85B6F"/>
    <w:rsid w:val="00A915C8"/>
    <w:rsid w:val="00AA3476"/>
    <w:rsid w:val="00AA6B7B"/>
    <w:rsid w:val="00AB540C"/>
    <w:rsid w:val="00AC5D83"/>
    <w:rsid w:val="00AE2335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D4534"/>
    <w:rsid w:val="00DF6A6F"/>
    <w:rsid w:val="00E20402"/>
    <w:rsid w:val="00E27B07"/>
    <w:rsid w:val="00E928A3"/>
    <w:rsid w:val="00F10744"/>
    <w:rsid w:val="00F34D27"/>
    <w:rsid w:val="00F64E41"/>
    <w:rsid w:val="00F67FBA"/>
    <w:rsid w:val="00F752AE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1FDECE-EEBD-4BF5-85DD-C604011A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af5">
    <w:name w:val="Hyperlink"/>
    <w:basedOn w:val="a0"/>
    <w:uiPriority w:val="99"/>
    <w:unhideWhenUsed/>
    <w:rsid w:val="00AE2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lidaemiraliev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2;&#1096;&#1082;&#1072;\AppData\Roaming\Microsoft\&#1064;&#1072;&#1073;&#1083;&#1086;&#1085;&#1099;\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D8FB8CBEBE4824B9F8C8C77EB22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A24B2-F2AF-4614-9980-6621896615DD}"/>
      </w:docPartPr>
      <w:docPartBody>
        <w:p w:rsidR="0027277E" w:rsidRDefault="004B5C01">
          <w:pPr>
            <w:pStyle w:val="2CD8FB8CBEBE4824B9F8C8C77EB22655"/>
          </w:pPr>
          <w:r w:rsidRPr="00A85B6F">
            <w:rPr>
              <w:lang w:bidi="ru-RU"/>
            </w:rPr>
            <w:t>Опыт работы</w:t>
          </w:r>
        </w:p>
      </w:docPartBody>
    </w:docPart>
    <w:docPart>
      <w:docPartPr>
        <w:name w:val="D66CB78572BB4FF7B3031DF912BE4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7892A-0AEC-4B33-8108-293BFD2A09FC}"/>
      </w:docPartPr>
      <w:docPartBody>
        <w:p w:rsidR="0027277E" w:rsidRDefault="004B5C01">
          <w:pPr>
            <w:pStyle w:val="D66CB78572BB4FF7B3031DF912BE405E"/>
          </w:pPr>
          <w:r w:rsidRPr="00A85B6F">
            <w:rPr>
              <w:lang w:bidi="ru-RU"/>
            </w:rPr>
            <w:t>Образование</w:t>
          </w:r>
        </w:p>
      </w:docPartBody>
    </w:docPart>
    <w:docPart>
      <w:docPartPr>
        <w:name w:val="E7C569C40B63422AA117AE11AD0184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A7593-1996-4AFB-B698-284E18DC513F}"/>
      </w:docPartPr>
      <w:docPartBody>
        <w:p w:rsidR="0027277E" w:rsidRDefault="004B5C01">
          <w:pPr>
            <w:pStyle w:val="E7C569C40B63422AA117AE11AD018474"/>
          </w:pPr>
          <w:r>
            <w:rPr>
              <w:lang w:bidi="ru-RU"/>
            </w:rPr>
            <w:t>Цель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01"/>
    <w:rsid w:val="0027277E"/>
    <w:rsid w:val="004B5C01"/>
    <w:rsid w:val="00714148"/>
    <w:rsid w:val="00C7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81711C9FE5444AACA087ED9652257A">
    <w:name w:val="4181711C9FE5444AACA087ED9652257A"/>
  </w:style>
  <w:style w:type="paragraph" w:customStyle="1" w:styleId="BCE9477F31E14D8A8A475325C63CEFAB">
    <w:name w:val="BCE9477F31E14D8A8A475325C63CEFAB"/>
  </w:style>
  <w:style w:type="paragraph" w:customStyle="1" w:styleId="2CD8FB8CBEBE4824B9F8C8C77EB22655">
    <w:name w:val="2CD8FB8CBEBE4824B9F8C8C77EB22655"/>
  </w:style>
  <w:style w:type="paragraph" w:customStyle="1" w:styleId="216012C595B14290A905126858E86528">
    <w:name w:val="216012C595B14290A905126858E86528"/>
  </w:style>
  <w:style w:type="paragraph" w:customStyle="1" w:styleId="7CF28EA03258489CB1BD6FD1A2174995">
    <w:name w:val="7CF28EA03258489CB1BD6FD1A2174995"/>
  </w:style>
  <w:style w:type="paragraph" w:customStyle="1" w:styleId="947F5F421D0947DC88AA37EDDA6849BE">
    <w:name w:val="947F5F421D0947DC88AA37EDDA6849BE"/>
  </w:style>
  <w:style w:type="paragraph" w:customStyle="1" w:styleId="F48FB6BE64C743CB96C0984C2A5D5168">
    <w:name w:val="F48FB6BE64C743CB96C0984C2A5D5168"/>
  </w:style>
  <w:style w:type="paragraph" w:customStyle="1" w:styleId="33AB95CC936D4C3EA8B52BE7E15AC4F4">
    <w:name w:val="33AB95CC936D4C3EA8B52BE7E15AC4F4"/>
  </w:style>
  <w:style w:type="paragraph" w:customStyle="1" w:styleId="734283F0C1FB4B09A624BE70A3C5DB2D">
    <w:name w:val="734283F0C1FB4B09A624BE70A3C5DB2D"/>
  </w:style>
  <w:style w:type="paragraph" w:customStyle="1" w:styleId="B66491C2DBBB4786B72EE6A386E0F461">
    <w:name w:val="B66491C2DBBB4786B72EE6A386E0F461"/>
  </w:style>
  <w:style w:type="paragraph" w:customStyle="1" w:styleId="8FB635968F1F42A2A1379CF96C4B5EBB">
    <w:name w:val="8FB635968F1F42A2A1379CF96C4B5EBB"/>
  </w:style>
  <w:style w:type="paragraph" w:customStyle="1" w:styleId="D66CB78572BB4FF7B3031DF912BE405E">
    <w:name w:val="D66CB78572BB4FF7B3031DF912BE405E"/>
  </w:style>
  <w:style w:type="paragraph" w:customStyle="1" w:styleId="0167F36717CC431DA36AF6EC96111109">
    <w:name w:val="0167F36717CC431DA36AF6EC96111109"/>
  </w:style>
  <w:style w:type="paragraph" w:customStyle="1" w:styleId="3718F8098BE3413EA4707DC98BDB634E">
    <w:name w:val="3718F8098BE3413EA4707DC98BDB634E"/>
  </w:style>
  <w:style w:type="paragraph" w:customStyle="1" w:styleId="603463737BF344A09331B899F2A3C4F4">
    <w:name w:val="603463737BF344A09331B899F2A3C4F4"/>
  </w:style>
  <w:style w:type="paragraph" w:customStyle="1" w:styleId="BDF4FE6547A24BB9A555E36E884DE411">
    <w:name w:val="BDF4FE6547A24BB9A555E36E884DE411"/>
  </w:style>
  <w:style w:type="paragraph" w:customStyle="1" w:styleId="E94227CC4D1545F9BB06C4983392387F">
    <w:name w:val="E94227CC4D1545F9BB06C4983392387F"/>
  </w:style>
  <w:style w:type="paragraph" w:customStyle="1" w:styleId="08B1389A42DE4F918BF0536DD792D08B">
    <w:name w:val="08B1389A42DE4F918BF0536DD792D08B"/>
  </w:style>
  <w:style w:type="paragraph" w:customStyle="1" w:styleId="395DF457D9B4443E9703D9EBB7133E0B">
    <w:name w:val="395DF457D9B4443E9703D9EBB7133E0B"/>
  </w:style>
  <w:style w:type="paragraph" w:customStyle="1" w:styleId="03518E76286142B183C7AEA258FED620">
    <w:name w:val="03518E76286142B183C7AEA258FED620"/>
  </w:style>
  <w:style w:type="paragraph" w:customStyle="1" w:styleId="E7C569C40B63422AA117AE11AD018474">
    <w:name w:val="E7C569C40B63422AA117AE11AD018474"/>
  </w:style>
  <w:style w:type="paragraph" w:customStyle="1" w:styleId="CA584297C0004392AFEB023F049E8711">
    <w:name w:val="CA584297C0004392AFEB023F049E8711"/>
  </w:style>
  <w:style w:type="paragraph" w:customStyle="1" w:styleId="F5516714F93048EDAB3DC6623CCC4016">
    <w:name w:val="F5516714F93048EDAB3DC6623CCC4016"/>
  </w:style>
  <w:style w:type="paragraph" w:customStyle="1" w:styleId="DF2D14C5B4A04C9DA5EE0EC8F327CB73">
    <w:name w:val="DF2D14C5B4A04C9DA5EE0EC8F327CB73"/>
  </w:style>
  <w:style w:type="paragraph" w:customStyle="1" w:styleId="D5E44F77CBB64A57BC73165B02967EB9">
    <w:name w:val="D5E44F77CBB64A57BC73165B02967EB9"/>
  </w:style>
  <w:style w:type="paragraph" w:customStyle="1" w:styleId="24E6EFCDAF004E5791BB49617294346C">
    <w:name w:val="24E6EFCDAF004E5791BB49617294346C"/>
  </w:style>
  <w:style w:type="paragraph" w:customStyle="1" w:styleId="F6F39F85DC8A40A09839E4ADC424A2CA">
    <w:name w:val="F6F39F85DC8A40A09839E4ADC424A2CA"/>
  </w:style>
  <w:style w:type="paragraph" w:customStyle="1" w:styleId="910F6BEDF3304E22A035230AD6DB2B7F">
    <w:name w:val="910F6BEDF3304E22A035230AD6DB2B7F"/>
  </w:style>
  <w:style w:type="paragraph" w:customStyle="1" w:styleId="6404C7B574184A048F1C2BBA78DB471B">
    <w:name w:val="6404C7B574184A048F1C2BBA78DB4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5B2B-EB9A-4BF2-8E61-4DBD7C3E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</Template>
  <TotalTime>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Настюшка</dc:creator>
  <cp:keywords/>
  <dc:description/>
  <cp:lastModifiedBy>Настюшка</cp:lastModifiedBy>
  <cp:revision>4</cp:revision>
  <cp:lastPrinted>2016-06-29T01:32:00Z</cp:lastPrinted>
  <dcterms:created xsi:type="dcterms:W3CDTF">2018-02-02T20:10:00Z</dcterms:created>
  <dcterms:modified xsi:type="dcterms:W3CDTF">2018-02-02T20:17:00Z</dcterms:modified>
</cp:coreProperties>
</file>